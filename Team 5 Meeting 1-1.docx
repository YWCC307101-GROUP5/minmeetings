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6E3529DA" w14:textId="77777777" w:rsidTr="001E0877">
        <w:tc>
          <w:tcPr>
            <w:tcW w:w="7650" w:type="dxa"/>
          </w:tcPr>
          <w:p w14:paraId="7B4650BC" w14:textId="39FD30CC" w:rsidR="002B2D13" w:rsidRPr="00D60069" w:rsidRDefault="00DA3B66">
            <w:pPr>
              <w:pStyle w:val="Title"/>
            </w:pPr>
            <w:r>
              <w:t>Team 5 Meeting 1</w:t>
            </w:r>
          </w:p>
        </w:tc>
        <w:tc>
          <w:tcPr>
            <w:tcW w:w="2574" w:type="dxa"/>
            <w:vAlign w:val="bottom"/>
          </w:tcPr>
          <w:p w14:paraId="785212B6" w14:textId="5801B346" w:rsidR="00D62E01" w:rsidRDefault="00DA3B66" w:rsidP="00DA3B66">
            <w:pPr>
              <w:pStyle w:val="Heading3"/>
              <w:jc w:val="left"/>
            </w:pPr>
            <w:r>
              <w:t>Date October 30, 2024</w:t>
            </w:r>
          </w:p>
          <w:p w14:paraId="4FCA7C51" w14:textId="57908161" w:rsidR="00DA3B66" w:rsidRPr="00D60069" w:rsidRDefault="00DA3B66" w:rsidP="00DA3B66">
            <w:pPr>
              <w:pStyle w:val="Heading3"/>
              <w:jc w:val="left"/>
            </w:pPr>
            <w:r>
              <w:t>Time 5:00</w:t>
            </w:r>
          </w:p>
          <w:p w14:paraId="7FA4BEB5" w14:textId="20BB61C1" w:rsidR="002B2D13" w:rsidRPr="00D60069" w:rsidRDefault="00DA3B66" w:rsidP="00DA3B66">
            <w:pPr>
              <w:pStyle w:val="Heading3"/>
              <w:jc w:val="left"/>
            </w:pPr>
            <w:r>
              <w:t>Location: Virtual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2CA8C387" w14:textId="77777777" w:rsidTr="00E048B4">
        <w:tc>
          <w:tcPr>
            <w:tcW w:w="1946" w:type="dxa"/>
            <w:tcMar>
              <w:top w:w="144" w:type="dxa"/>
            </w:tcMar>
          </w:tcPr>
          <w:p w14:paraId="08937308" w14:textId="6B9FF2A0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834805806"/>
                <w:placeholder>
                  <w:docPart w:val="F41E7723841B4097ACA0C5DB6E68A3C1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1BB09D80" w14:textId="57E43549" w:rsidR="002B2D13" w:rsidRPr="00D60069" w:rsidRDefault="00DA3B66" w:rsidP="00D60069">
            <w:pPr>
              <w:spacing w:after="80"/>
            </w:pPr>
            <w:r>
              <w:t>Deanna Rodriguez</w:t>
            </w:r>
          </w:p>
        </w:tc>
        <w:tc>
          <w:tcPr>
            <w:tcW w:w="1779" w:type="dxa"/>
            <w:tcMar>
              <w:top w:w="144" w:type="dxa"/>
            </w:tcMar>
          </w:tcPr>
          <w:p w14:paraId="6196F5B0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8A67FC09D8004AD88268F01DD2A4E1D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75C57FF" w14:textId="642D0F5F" w:rsidR="002B2D13" w:rsidRPr="00D60069" w:rsidRDefault="00DA3B66" w:rsidP="00D60069">
            <w:pPr>
              <w:spacing w:after="80"/>
            </w:pPr>
            <w:r>
              <w:t>1</w:t>
            </w:r>
            <w:r w:rsidRPr="00DA3B66">
              <w:rPr>
                <w:vertAlign w:val="superscript"/>
              </w:rPr>
              <w:t>st</w:t>
            </w:r>
            <w:r>
              <w:t xml:space="preserve"> Meeting</w:t>
            </w:r>
          </w:p>
        </w:tc>
      </w:tr>
      <w:tr w:rsidR="002B2D13" w:rsidRPr="00D60069" w14:paraId="629631EA" w14:textId="77777777" w:rsidTr="00E048B4">
        <w:sdt>
          <w:sdtPr>
            <w:id w:val="-906145096"/>
            <w:placeholder>
              <w:docPart w:val="2060C071D114403E9960568919F4AAE9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6161EF7A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052D0892" w14:textId="4BDA2884" w:rsidR="002B2D13" w:rsidRPr="00D60069" w:rsidRDefault="00DA3B66" w:rsidP="00D60069">
            <w:pPr>
              <w:spacing w:after="80"/>
            </w:pPr>
            <w:r w:rsidRPr="00DA3B66">
              <w:t>Melvin Berkoh</w:t>
            </w:r>
          </w:p>
        </w:tc>
        <w:tc>
          <w:tcPr>
            <w:tcW w:w="1779" w:type="dxa"/>
          </w:tcPr>
          <w:p w14:paraId="2BAE7613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7F5DE896F49F44D79DC261B77517031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5EF470BF" w14:textId="3DB96FD7" w:rsidR="002B2D13" w:rsidRPr="00D60069" w:rsidRDefault="00DA3B66" w:rsidP="00D60069">
            <w:pPr>
              <w:spacing w:after="80"/>
            </w:pPr>
            <w:r>
              <w:t>Deanna Rodriguez</w:t>
            </w:r>
          </w:p>
        </w:tc>
      </w:tr>
      <w:tr w:rsidR="002B2D13" w:rsidRPr="00D60069" w14:paraId="766908D8" w14:textId="77777777" w:rsidTr="00E048B4">
        <w:tc>
          <w:tcPr>
            <w:tcW w:w="1946" w:type="dxa"/>
          </w:tcPr>
          <w:p w14:paraId="3705D8BE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1232768380"/>
                <w:placeholder>
                  <w:docPart w:val="13AA3679178C4DEB88C062268725677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7658B8BA" w14:textId="336EB846" w:rsidR="002B2D13" w:rsidRPr="00D60069" w:rsidRDefault="00DA3B66" w:rsidP="00D60069">
            <w:pPr>
              <w:spacing w:after="80"/>
            </w:pPr>
            <w:r w:rsidRPr="00DA3B66">
              <w:t>Leonel Lourenco</w:t>
            </w:r>
          </w:p>
        </w:tc>
        <w:tc>
          <w:tcPr>
            <w:tcW w:w="1779" w:type="dxa"/>
          </w:tcPr>
          <w:p w14:paraId="44B3B141" w14:textId="77777777" w:rsidR="002B2D13" w:rsidRPr="00D60069" w:rsidRDefault="002B2D13" w:rsidP="00D60069">
            <w:pPr>
              <w:pStyle w:val="Heading2"/>
              <w:spacing w:after="80"/>
            </w:pPr>
          </w:p>
        </w:tc>
        <w:tc>
          <w:tcPr>
            <w:tcW w:w="3315" w:type="dxa"/>
          </w:tcPr>
          <w:p w14:paraId="3CA3E3DA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0688A253" w14:textId="77777777" w:rsidTr="00E048B4">
        <w:tc>
          <w:tcPr>
            <w:tcW w:w="1980" w:type="dxa"/>
            <w:tcMar>
              <w:top w:w="144" w:type="dxa"/>
            </w:tcMar>
          </w:tcPr>
          <w:p w14:paraId="368540D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980C4F953C04423FA609AB05351E37F7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114D052" w14:textId="76FECBBC" w:rsidR="002B2D13" w:rsidRPr="00D60069" w:rsidRDefault="00DA3B66" w:rsidP="00D62E01">
            <w:r w:rsidRPr="00DA3B66">
              <w:t>Leonel Lourenco</w:t>
            </w:r>
            <w:r>
              <w:t>, Melvin Berkoh, Deanna Rodriguez</w:t>
            </w:r>
          </w:p>
        </w:tc>
      </w:tr>
      <w:tr w:rsidR="002B2D13" w:rsidRPr="00D60069" w14:paraId="630526E7" w14:textId="77777777" w:rsidTr="00E048B4">
        <w:tc>
          <w:tcPr>
            <w:tcW w:w="1980" w:type="dxa"/>
          </w:tcPr>
          <w:p w14:paraId="42C7F709" w14:textId="77777777"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EA5A1D9380804037A8D3116B291793DD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0C5CE68B" w14:textId="27EBFC7A" w:rsidR="002B2D13" w:rsidRPr="00D60069" w:rsidRDefault="00DA3B66">
            <w:r>
              <w:t>The project assignment</w:t>
            </w:r>
          </w:p>
        </w:tc>
      </w:tr>
      <w:tr w:rsidR="002B2D13" w:rsidRPr="00D60069" w14:paraId="700AFF49" w14:textId="77777777" w:rsidTr="00E048B4">
        <w:tc>
          <w:tcPr>
            <w:tcW w:w="1980" w:type="dxa"/>
          </w:tcPr>
          <w:p w14:paraId="57B265E6" w14:textId="77777777"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9DD91A483E2545DA8C33F3911B3CA5E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71FC1DAA" w14:textId="6444B160" w:rsidR="002B2D13" w:rsidRPr="00D60069" w:rsidRDefault="00DA3B66" w:rsidP="00D62E01">
            <w:r>
              <w:t>Brainstorming ideas</w:t>
            </w:r>
          </w:p>
        </w:tc>
      </w:tr>
    </w:tbl>
    <w:sdt>
      <w:sdtPr>
        <w:id w:val="-2901889"/>
        <w:placeholder>
          <w:docPart w:val="A40F23F63CC84BB18B7E682D51A44886"/>
        </w:placeholder>
        <w:temporary/>
        <w:showingPlcHdr/>
        <w15:appearance w15:val="hidden"/>
      </w:sdtPr>
      <w:sdtContent>
        <w:p w14:paraId="70F08F86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DD1816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7BEF932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991FD5CC7633498DB46FDC8FE2A42AA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46AD432" w14:textId="151B3D07" w:rsidR="002B2D13" w:rsidRPr="00D60069" w:rsidRDefault="00DA3B66">
            <w:r>
              <w:t>Go Over Project 5</w:t>
            </w:r>
          </w:p>
        </w:tc>
        <w:tc>
          <w:tcPr>
            <w:tcW w:w="1324" w:type="dxa"/>
          </w:tcPr>
          <w:p w14:paraId="215B649F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C55AD00297D04EDAB834750FA965A5ED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A2FF52A" w14:textId="429DEC71" w:rsidR="002B2D13" w:rsidRPr="00D60069" w:rsidRDefault="00DA3B66">
            <w:r>
              <w:t>Deanna Rodriguez</w:t>
            </w:r>
          </w:p>
        </w:tc>
      </w:tr>
    </w:tbl>
    <w:p w14:paraId="38F1D6F0" w14:textId="77777777" w:rsidR="002B2D13" w:rsidRPr="00D60069" w:rsidRDefault="00000000">
      <w:pPr>
        <w:pStyle w:val="Heading4"/>
      </w:pPr>
      <w:sdt>
        <w:sdtPr>
          <w:id w:val="-391195506"/>
          <w:placeholder>
            <w:docPart w:val="79FC2E7C989D44C1B748C02DC029B7CC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14:paraId="30CF91F3" w14:textId="3A013C75" w:rsidR="002B2D13" w:rsidRPr="00D60069" w:rsidRDefault="00DA3B66">
      <w:r>
        <w:t xml:space="preserve">We discussed the overall project and the problem at hand. We are starting a presentation on the slides to continue adding information as we research the best solution to the problem. </w:t>
      </w:r>
    </w:p>
    <w:p w14:paraId="261EEC2C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C654657BC0334D79A93B3780BF10472B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0B57261C" w14:textId="3BCC722C" w:rsidR="002B2D13" w:rsidRPr="00D60069" w:rsidRDefault="00DA3B66">
      <w:r>
        <w:t xml:space="preserve">As of now we have slides to consider as notes as we add information about which </w:t>
      </w:r>
      <w:r w:rsidRPr="00DA3B66">
        <w:t>crypto platforms</w:t>
      </w:r>
      <w:r>
        <w:t xml:space="preserve"> is a better option. But with each meeting we will continue to consider if we will make any changes or not.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3719F5F4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295DB6A5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1717032099"/>
                <w:placeholder>
                  <w:docPart w:val="7A889DC1E8CC481DB7DBB7743329E193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B34B3CF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319821758"/>
                <w:placeholder>
                  <w:docPart w:val="75D81C7E03E148019BCC4841EAEE405A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7FE2B3D5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433413345"/>
                <w:placeholder>
                  <w:docPart w:val="1EF6685A95B449DBA1F899D67933E55F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4C88E8B0" w14:textId="77777777" w:rsidTr="00D60069">
        <w:tc>
          <w:tcPr>
            <w:tcW w:w="5310" w:type="dxa"/>
          </w:tcPr>
          <w:p w14:paraId="79FD69FA" w14:textId="33EAA868" w:rsidR="002B2D13" w:rsidRPr="00D60069" w:rsidRDefault="00DA3B66" w:rsidP="00D60069">
            <w:pPr>
              <w:pStyle w:val="ListBullet"/>
              <w:spacing w:after="80"/>
            </w:pPr>
            <w:r>
              <w:t>Responsible for creating slides</w:t>
            </w:r>
          </w:p>
        </w:tc>
        <w:tc>
          <w:tcPr>
            <w:tcW w:w="3060" w:type="dxa"/>
          </w:tcPr>
          <w:p w14:paraId="09D7A1F2" w14:textId="469B7024" w:rsidR="002B2D13" w:rsidRPr="00D60069" w:rsidRDefault="00DA3B66" w:rsidP="00D60069">
            <w:pPr>
              <w:spacing w:after="80"/>
            </w:pPr>
            <w:r>
              <w:t>Deanna Rodriguez</w:t>
            </w:r>
          </w:p>
        </w:tc>
        <w:tc>
          <w:tcPr>
            <w:tcW w:w="1854" w:type="dxa"/>
          </w:tcPr>
          <w:p w14:paraId="306C79C9" w14:textId="78EE2151" w:rsidR="002B2D13" w:rsidRPr="00D60069" w:rsidRDefault="00D5440E" w:rsidP="00D60069">
            <w:pPr>
              <w:spacing w:after="80"/>
            </w:pPr>
            <w:r>
              <w:t>11/7/2024 before next meeting</w:t>
            </w:r>
          </w:p>
        </w:tc>
      </w:tr>
      <w:tr w:rsidR="002B2D13" w:rsidRPr="00D60069" w14:paraId="33F7F6D9" w14:textId="77777777" w:rsidTr="00D60069">
        <w:tc>
          <w:tcPr>
            <w:tcW w:w="5310" w:type="dxa"/>
          </w:tcPr>
          <w:p w14:paraId="3B538B85" w14:textId="60B4CFDB" w:rsidR="002B2D13" w:rsidRPr="00D60069" w:rsidRDefault="00DA3B66" w:rsidP="00D60069">
            <w:pPr>
              <w:pStyle w:val="ListBullet"/>
              <w:spacing w:after="80"/>
            </w:pPr>
            <w:r>
              <w:t xml:space="preserve">Responsible for </w:t>
            </w:r>
            <w:r w:rsidR="00D5440E">
              <w:t>relaying crypto background</w:t>
            </w:r>
          </w:p>
        </w:tc>
        <w:tc>
          <w:tcPr>
            <w:tcW w:w="3060" w:type="dxa"/>
          </w:tcPr>
          <w:p w14:paraId="0F1C3028" w14:textId="4FB8C497" w:rsidR="002B2D13" w:rsidRPr="00D60069" w:rsidRDefault="00DA3B66" w:rsidP="00D60069">
            <w:pPr>
              <w:spacing w:after="80"/>
            </w:pPr>
            <w:r>
              <w:t>Melvin Berkoh</w:t>
            </w:r>
          </w:p>
        </w:tc>
        <w:tc>
          <w:tcPr>
            <w:tcW w:w="1854" w:type="dxa"/>
          </w:tcPr>
          <w:p w14:paraId="477022E8" w14:textId="0C6DE068" w:rsidR="002B2D13" w:rsidRPr="00D60069" w:rsidRDefault="00D5440E" w:rsidP="00D60069">
            <w:pPr>
              <w:spacing w:after="80"/>
            </w:pPr>
            <w:r>
              <w:t>11/7/2024 before next meeting</w:t>
            </w:r>
          </w:p>
        </w:tc>
      </w:tr>
      <w:tr w:rsidR="00D5440E" w:rsidRPr="00D60069" w14:paraId="5D4C0BBB" w14:textId="77777777" w:rsidTr="00D60069">
        <w:tc>
          <w:tcPr>
            <w:tcW w:w="5310" w:type="dxa"/>
            <w:tcMar>
              <w:bottom w:w="288" w:type="dxa"/>
            </w:tcMar>
          </w:tcPr>
          <w:p w14:paraId="4AC5B122" w14:textId="74B31DAE" w:rsidR="00D5440E" w:rsidRPr="00D60069" w:rsidRDefault="00D5440E" w:rsidP="00D5440E">
            <w:pPr>
              <w:pStyle w:val="ListBullet"/>
              <w:spacing w:after="80"/>
            </w:pPr>
            <w:r>
              <w:t>Responsible for</w:t>
            </w:r>
            <w:r>
              <w:t xml:space="preserve"> making sure information understandable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1D293813" w14:textId="4F3FFD24" w:rsidR="00D5440E" w:rsidRPr="00D60069" w:rsidRDefault="00D5440E" w:rsidP="00D5440E">
            <w:pPr>
              <w:spacing w:after="80"/>
            </w:pPr>
            <w:r w:rsidRPr="00DA3B66">
              <w:t>Leonel Lourenco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5158F8C2" w14:textId="763E450E" w:rsidR="00D5440E" w:rsidRPr="00D60069" w:rsidRDefault="00D5440E" w:rsidP="00D5440E">
            <w:pPr>
              <w:spacing w:after="80"/>
            </w:pPr>
            <w:r>
              <w:t>11/7/2024 before next meeting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0F814FBC" w14:textId="77777777" w:rsidTr="00D62E01">
        <w:tc>
          <w:tcPr>
            <w:tcW w:w="1620" w:type="dxa"/>
          </w:tcPr>
          <w:bookmarkEnd w:id="1"/>
          <w:p w14:paraId="496AFC4B" w14:textId="77777777" w:rsidR="00D62E01" w:rsidRPr="00D60069" w:rsidRDefault="00000000" w:rsidP="006344A8">
            <w:pPr>
              <w:pStyle w:val="Heading2"/>
            </w:pPr>
            <w:sdt>
              <w:sdtPr>
                <w:id w:val="113951409"/>
                <w:placeholder>
                  <w:docPart w:val="9478EAE897A849A1932ED03A55675ECD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85DB0A6" w14:textId="4BC9F9E6" w:rsidR="00D62E01" w:rsidRPr="00D60069" w:rsidRDefault="00D5440E" w:rsidP="006344A8">
            <w:r>
              <w:t>C</w:t>
            </w:r>
            <w:r>
              <w:t>rypto background</w:t>
            </w:r>
          </w:p>
        </w:tc>
        <w:tc>
          <w:tcPr>
            <w:tcW w:w="1324" w:type="dxa"/>
          </w:tcPr>
          <w:p w14:paraId="2D4E9D42" w14:textId="77777777" w:rsidR="00D62E01" w:rsidRPr="00D60069" w:rsidRDefault="00000000" w:rsidP="006344A8">
            <w:pPr>
              <w:pStyle w:val="Heading2"/>
            </w:pPr>
            <w:sdt>
              <w:sdtPr>
                <w:id w:val="1072624145"/>
                <w:placeholder>
                  <w:docPart w:val="42CD9258DBCB473DB1B2FFF309299E2B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BF3B55C" w14:textId="2B1792F9" w:rsidR="00D62E01" w:rsidRPr="00D60069" w:rsidRDefault="00D5440E" w:rsidP="006344A8">
            <w:r>
              <w:t>Melvin Berkoh</w:t>
            </w:r>
          </w:p>
        </w:tc>
      </w:tr>
    </w:tbl>
    <w:p w14:paraId="6EDC9372" w14:textId="77777777" w:rsidR="00D62E01" w:rsidRPr="00D60069" w:rsidRDefault="00000000" w:rsidP="00D62E01">
      <w:pPr>
        <w:pStyle w:val="Heading4"/>
      </w:pPr>
      <w:sdt>
        <w:sdtPr>
          <w:id w:val="1495455185"/>
          <w:placeholder>
            <w:docPart w:val="973EFD4EE8F14D38982D7BD957F29A09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</w:p>
    <w:p w14:paraId="1F116671" w14:textId="6910ACF5" w:rsidR="00D62E01" w:rsidRPr="00D60069" w:rsidRDefault="003E10D5" w:rsidP="00D62E01">
      <w:r>
        <w:t xml:space="preserve">We discussed the overall project and the problem at hand. We are starting a presentation on the slides to continue adding information as we research the best solution to the problem. </w:t>
      </w:r>
    </w:p>
    <w:p w14:paraId="7993B16C" w14:textId="77777777" w:rsidR="00D62E01" w:rsidRPr="00D60069" w:rsidRDefault="00000000" w:rsidP="00D62E01">
      <w:pPr>
        <w:pStyle w:val="Heading4"/>
      </w:pPr>
      <w:sdt>
        <w:sdtPr>
          <w:id w:val="-1295436725"/>
          <w:placeholder>
            <w:docPart w:val="42B43F25F84C49F18A55890286B4ACE0"/>
          </w:placeholder>
          <w:temporary/>
          <w:showingPlcHdr/>
          <w15:appearance w15:val="hidden"/>
        </w:sdtPr>
        <w:sdtContent>
          <w:r w:rsidR="00D62E01" w:rsidRPr="00D60069">
            <w:t>Conclusions:</w:t>
          </w:r>
        </w:sdtContent>
      </w:sdt>
    </w:p>
    <w:p w14:paraId="320A7B2A" w14:textId="1317BE00" w:rsidR="00D62E01" w:rsidRPr="00D60069" w:rsidRDefault="003E10D5" w:rsidP="00D62E01">
      <w:r>
        <w:t xml:space="preserve">As of now we have slides to consider as notes as we add information about which </w:t>
      </w:r>
      <w:r w:rsidRPr="00DA3B66">
        <w:t>crypto platforms</w:t>
      </w:r>
      <w:r>
        <w:t xml:space="preserve"> is a better option. But with each meeting we will continue to consider if we will make any changes or not.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0EDF4945" w14:textId="77777777" w:rsidTr="001E0877">
        <w:trPr>
          <w:tblHeader/>
        </w:trPr>
        <w:tc>
          <w:tcPr>
            <w:tcW w:w="5310" w:type="dxa"/>
            <w:vAlign w:val="bottom"/>
          </w:tcPr>
          <w:p w14:paraId="5723C8B5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1576775990"/>
                <w:placeholder>
                  <w:docPart w:val="EACBE226B61B4225A9DBA453C0C07DD7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2D7A86A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778569795"/>
                <w:placeholder>
                  <w:docPart w:val="60FBAFD9D2D440B68C48A6A9C8C11A7F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7664AA1E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1974196117"/>
                <w:placeholder>
                  <w:docPart w:val="21F0902D5B0F4C299135FB6AF52F7DC2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3E10D5" w:rsidRPr="00D60069" w14:paraId="0A859E26" w14:textId="77777777" w:rsidTr="00284200">
        <w:tc>
          <w:tcPr>
            <w:tcW w:w="5310" w:type="dxa"/>
          </w:tcPr>
          <w:p w14:paraId="270AA606" w14:textId="28531EF0" w:rsidR="003E10D5" w:rsidRPr="00D60069" w:rsidRDefault="003E10D5" w:rsidP="003E10D5">
            <w:pPr>
              <w:pStyle w:val="ListBullet"/>
              <w:spacing w:after="80"/>
            </w:pPr>
            <w:r>
              <w:t>Will add facts on crypto to generate ideas</w:t>
            </w:r>
          </w:p>
        </w:tc>
        <w:tc>
          <w:tcPr>
            <w:tcW w:w="3060" w:type="dxa"/>
          </w:tcPr>
          <w:p w14:paraId="5E8FF25E" w14:textId="73AE482D" w:rsidR="003E10D5" w:rsidRPr="00D60069" w:rsidRDefault="003E10D5" w:rsidP="003E10D5">
            <w:pPr>
              <w:spacing w:after="80"/>
            </w:pPr>
            <w:r>
              <w:t>Melvin Berkoh</w:t>
            </w:r>
          </w:p>
        </w:tc>
        <w:tc>
          <w:tcPr>
            <w:tcW w:w="1854" w:type="dxa"/>
          </w:tcPr>
          <w:p w14:paraId="5351F735" w14:textId="2E282BF2" w:rsidR="003E10D5" w:rsidRPr="00D60069" w:rsidRDefault="003E10D5" w:rsidP="003E10D5">
            <w:pPr>
              <w:spacing w:after="80"/>
            </w:pPr>
            <w:r>
              <w:t>11/7/2024 before next meeting</w:t>
            </w:r>
          </w:p>
        </w:tc>
      </w:tr>
      <w:tr w:rsidR="003E10D5" w:rsidRPr="00D60069" w14:paraId="4EF87DD0" w14:textId="77777777" w:rsidTr="00284200">
        <w:tc>
          <w:tcPr>
            <w:tcW w:w="5310" w:type="dxa"/>
          </w:tcPr>
          <w:p w14:paraId="4310CEE1" w14:textId="4AA02773" w:rsidR="003E10D5" w:rsidRPr="00D60069" w:rsidRDefault="003E10D5" w:rsidP="003E10D5">
            <w:pPr>
              <w:pStyle w:val="ListBullet"/>
              <w:spacing w:after="80"/>
            </w:pPr>
            <w:r>
              <w:t>Brainstorming how the presentation can flow</w:t>
            </w:r>
          </w:p>
        </w:tc>
        <w:tc>
          <w:tcPr>
            <w:tcW w:w="3060" w:type="dxa"/>
          </w:tcPr>
          <w:p w14:paraId="76DD549E" w14:textId="143ED2E4" w:rsidR="003E10D5" w:rsidRPr="00D60069" w:rsidRDefault="003E10D5" w:rsidP="003E10D5">
            <w:pPr>
              <w:spacing w:after="80"/>
            </w:pPr>
            <w:r w:rsidRPr="00DA3B66">
              <w:t>Leonel Lourenco</w:t>
            </w:r>
          </w:p>
        </w:tc>
        <w:tc>
          <w:tcPr>
            <w:tcW w:w="1854" w:type="dxa"/>
          </w:tcPr>
          <w:p w14:paraId="24042B29" w14:textId="3D4AEFCF" w:rsidR="003E10D5" w:rsidRPr="00D60069" w:rsidRDefault="003E10D5" w:rsidP="003E10D5">
            <w:pPr>
              <w:spacing w:after="80"/>
            </w:pPr>
            <w:r>
              <w:t>11/7/2024 before next meeting</w:t>
            </w:r>
          </w:p>
        </w:tc>
      </w:tr>
      <w:tr w:rsidR="003E10D5" w:rsidRPr="00D60069" w14:paraId="4E9D55FD" w14:textId="77777777" w:rsidTr="00284200">
        <w:tc>
          <w:tcPr>
            <w:tcW w:w="5310" w:type="dxa"/>
            <w:tcMar>
              <w:bottom w:w="288" w:type="dxa"/>
            </w:tcMar>
          </w:tcPr>
          <w:p w14:paraId="2DFF7E10" w14:textId="6FF46497" w:rsidR="003E10D5" w:rsidRPr="00D60069" w:rsidRDefault="003E10D5" w:rsidP="003E10D5">
            <w:pPr>
              <w:pStyle w:val="ListBullet"/>
              <w:spacing w:after="80"/>
            </w:pPr>
            <w:r>
              <w:lastRenderedPageBreak/>
              <w:t>Sharing information reserached</w:t>
            </w:r>
          </w:p>
        </w:tc>
        <w:tc>
          <w:tcPr>
            <w:tcW w:w="3060" w:type="dxa"/>
            <w:tcMar>
              <w:bottom w:w="288" w:type="dxa"/>
            </w:tcMar>
          </w:tcPr>
          <w:p w14:paraId="3D93FC10" w14:textId="3F72234F" w:rsidR="003E10D5" w:rsidRPr="00D60069" w:rsidRDefault="003E10D5" w:rsidP="003E10D5">
            <w:pPr>
              <w:spacing w:after="80"/>
            </w:pPr>
            <w:r>
              <w:t>Deanna Rodriguez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139B9E4" w14:textId="3DE897C2" w:rsidR="003E10D5" w:rsidRPr="00D60069" w:rsidRDefault="003E10D5" w:rsidP="003E10D5">
            <w:pPr>
              <w:spacing w:after="80"/>
            </w:pPr>
            <w:r>
              <w:t>11/7/2024 before next meeting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5440E" w:rsidRPr="00D60069" w14:paraId="261D8E52" w14:textId="77777777" w:rsidTr="006344A8">
        <w:tc>
          <w:tcPr>
            <w:tcW w:w="1620" w:type="dxa"/>
          </w:tcPr>
          <w:p w14:paraId="04F8B5FD" w14:textId="77777777" w:rsidR="00D5440E" w:rsidRPr="00D60069" w:rsidRDefault="00D5440E" w:rsidP="00D5440E">
            <w:pPr>
              <w:pStyle w:val="Heading2"/>
            </w:pPr>
            <w:sdt>
              <w:sdtPr>
                <w:id w:val="885458630"/>
                <w:placeholder>
                  <w:docPart w:val="F99EE989D96D4141B1E770C0AD97AA54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46A4DAD" w14:textId="5408791E" w:rsidR="00D5440E" w:rsidRPr="00D60069" w:rsidRDefault="00D5440E" w:rsidP="00D5440E">
            <w:r>
              <w:t>I</w:t>
            </w:r>
            <w:r>
              <w:t>nformation understandable</w:t>
            </w:r>
          </w:p>
        </w:tc>
        <w:tc>
          <w:tcPr>
            <w:tcW w:w="1324" w:type="dxa"/>
          </w:tcPr>
          <w:p w14:paraId="0D32CA7B" w14:textId="77777777" w:rsidR="00D5440E" w:rsidRPr="00D60069" w:rsidRDefault="00D5440E" w:rsidP="00D5440E">
            <w:pPr>
              <w:pStyle w:val="Heading2"/>
            </w:pPr>
            <w:sdt>
              <w:sdtPr>
                <w:id w:val="-765931208"/>
                <w:placeholder>
                  <w:docPart w:val="F9174788DE544F12924EE25AB9FC3745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08E81FC" w14:textId="0B47AB79" w:rsidR="00D5440E" w:rsidRPr="00D60069" w:rsidRDefault="00D5440E" w:rsidP="00D5440E">
            <w:r w:rsidRPr="00DA3B66">
              <w:t>Leonel Lourenco</w:t>
            </w:r>
          </w:p>
        </w:tc>
      </w:tr>
    </w:tbl>
    <w:p w14:paraId="56E9974F" w14:textId="77777777" w:rsidR="00D62E01" w:rsidRPr="00D60069" w:rsidRDefault="00000000" w:rsidP="00D62E01">
      <w:pPr>
        <w:pStyle w:val="Heading4"/>
      </w:pPr>
      <w:sdt>
        <w:sdtPr>
          <w:id w:val="-98801915"/>
          <w:placeholder>
            <w:docPart w:val="887DCC3E98E643099368CCCA082973B6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</w:p>
    <w:p w14:paraId="5A5EA264" w14:textId="68B89ACA" w:rsidR="00D62E01" w:rsidRPr="00D60069" w:rsidRDefault="003E10D5" w:rsidP="00D62E01">
      <w:r>
        <w:t xml:space="preserve">We discussed the overall project and the problem at hand. We are starting a presentation on the slides to continue adding information as we research the best solution to the problem. </w:t>
      </w:r>
    </w:p>
    <w:p w14:paraId="7B88B75B" w14:textId="77777777" w:rsidR="00D62E01" w:rsidRPr="00D60069" w:rsidRDefault="00000000" w:rsidP="00D62E01">
      <w:pPr>
        <w:pStyle w:val="Heading4"/>
      </w:pPr>
      <w:sdt>
        <w:sdtPr>
          <w:id w:val="-1388485399"/>
          <w:placeholder>
            <w:docPart w:val="CC05191C621E425CBE63E66A1BF15E9E"/>
          </w:placeholder>
          <w:temporary/>
          <w:showingPlcHdr/>
          <w15:appearance w15:val="hidden"/>
        </w:sdtPr>
        <w:sdtContent>
          <w:r w:rsidR="00D62E01" w:rsidRPr="00D60069">
            <w:t>Conclusions:</w:t>
          </w:r>
        </w:sdtContent>
      </w:sdt>
    </w:p>
    <w:p w14:paraId="46EF26E1" w14:textId="0F6BC0A5" w:rsidR="00D62E01" w:rsidRPr="00D60069" w:rsidRDefault="003E10D5" w:rsidP="00D62E01">
      <w:r>
        <w:t xml:space="preserve">As of now we have slides to consider as notes as we add information about which </w:t>
      </w:r>
      <w:r w:rsidRPr="00DA3B66">
        <w:t>crypto platforms</w:t>
      </w:r>
      <w:r>
        <w:t xml:space="preserve"> is a better option. But with each meeting we will continue to consider if we will make any changes or not.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7172584F" w14:textId="77777777" w:rsidTr="001E0877">
        <w:trPr>
          <w:tblHeader/>
        </w:trPr>
        <w:tc>
          <w:tcPr>
            <w:tcW w:w="5310" w:type="dxa"/>
            <w:vAlign w:val="bottom"/>
          </w:tcPr>
          <w:p w14:paraId="5FB3534A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374389350"/>
                <w:placeholder>
                  <w:docPart w:val="E945673F74C64A0C8C1A3AAD22B2915A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7D8F17A5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1996212571"/>
                <w:placeholder>
                  <w:docPart w:val="A247FEEFD1EE4DA7A8D153C021142189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758B0601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429936015"/>
                <w:placeholder>
                  <w:docPart w:val="EBCE2D760E0E4D2092A91C7D0B1C81B3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3E10D5" w:rsidRPr="00D60069" w14:paraId="6E4E7A9E" w14:textId="77777777" w:rsidTr="00284200">
        <w:tc>
          <w:tcPr>
            <w:tcW w:w="5310" w:type="dxa"/>
          </w:tcPr>
          <w:p w14:paraId="4AB2C9F5" w14:textId="1D03FF97" w:rsidR="003E10D5" w:rsidRPr="00D60069" w:rsidRDefault="003E10D5" w:rsidP="003E10D5">
            <w:pPr>
              <w:pStyle w:val="ListBullet"/>
              <w:spacing w:after="80"/>
            </w:pPr>
            <w:r>
              <w:t>Have everyone confirm their plan for the week</w:t>
            </w:r>
          </w:p>
        </w:tc>
        <w:tc>
          <w:tcPr>
            <w:tcW w:w="3060" w:type="dxa"/>
          </w:tcPr>
          <w:p w14:paraId="47FA8E33" w14:textId="621EC571" w:rsidR="003E10D5" w:rsidRPr="00D60069" w:rsidRDefault="003E10D5" w:rsidP="003E10D5">
            <w:pPr>
              <w:spacing w:after="80"/>
            </w:pPr>
            <w:r w:rsidRPr="00DA3B66">
              <w:t>Leonel Lourenco</w:t>
            </w:r>
          </w:p>
        </w:tc>
        <w:tc>
          <w:tcPr>
            <w:tcW w:w="1854" w:type="dxa"/>
          </w:tcPr>
          <w:p w14:paraId="722E1E54" w14:textId="6C4C94C4" w:rsidR="003E10D5" w:rsidRPr="00D60069" w:rsidRDefault="003E10D5" w:rsidP="003E10D5">
            <w:pPr>
              <w:spacing w:after="80"/>
            </w:pPr>
            <w:r>
              <w:t>11/7/2024 before next meeting</w:t>
            </w:r>
          </w:p>
        </w:tc>
      </w:tr>
      <w:tr w:rsidR="003E10D5" w:rsidRPr="00D60069" w14:paraId="2D9154D4" w14:textId="77777777" w:rsidTr="00284200">
        <w:tc>
          <w:tcPr>
            <w:tcW w:w="5310" w:type="dxa"/>
          </w:tcPr>
          <w:p w14:paraId="53C2F436" w14:textId="5BB62F3A" w:rsidR="003E10D5" w:rsidRPr="00D60069" w:rsidRDefault="003E10D5" w:rsidP="003E10D5">
            <w:pPr>
              <w:pStyle w:val="ListBullet"/>
              <w:spacing w:after="80"/>
            </w:pPr>
            <w:r>
              <w:t>Brainstorming how the presentation can flow</w:t>
            </w:r>
          </w:p>
        </w:tc>
        <w:tc>
          <w:tcPr>
            <w:tcW w:w="3060" w:type="dxa"/>
          </w:tcPr>
          <w:p w14:paraId="791F9C59" w14:textId="762D5529" w:rsidR="003E10D5" w:rsidRPr="00D60069" w:rsidRDefault="003E10D5" w:rsidP="003E10D5">
            <w:pPr>
              <w:spacing w:after="80"/>
            </w:pPr>
            <w:r>
              <w:t>Melvin Berkoh</w:t>
            </w:r>
          </w:p>
        </w:tc>
        <w:tc>
          <w:tcPr>
            <w:tcW w:w="1854" w:type="dxa"/>
          </w:tcPr>
          <w:p w14:paraId="4CBDEF47" w14:textId="40DCA015" w:rsidR="003E10D5" w:rsidRPr="00D60069" w:rsidRDefault="003E10D5" w:rsidP="003E10D5">
            <w:pPr>
              <w:spacing w:after="80"/>
            </w:pPr>
            <w:r>
              <w:t>11/7/2024 before next meeting</w:t>
            </w:r>
          </w:p>
        </w:tc>
      </w:tr>
      <w:tr w:rsidR="003E10D5" w:rsidRPr="00D60069" w14:paraId="53D76D9E" w14:textId="77777777" w:rsidTr="00284200">
        <w:tc>
          <w:tcPr>
            <w:tcW w:w="5310" w:type="dxa"/>
            <w:tcMar>
              <w:bottom w:w="288" w:type="dxa"/>
            </w:tcMar>
          </w:tcPr>
          <w:p w14:paraId="3B702148" w14:textId="2888668D" w:rsidR="003E10D5" w:rsidRPr="00D60069" w:rsidRDefault="003E10D5" w:rsidP="003E10D5">
            <w:pPr>
              <w:pStyle w:val="ListBullet"/>
              <w:spacing w:after="80"/>
            </w:pPr>
            <w:r>
              <w:t>Addressing any issues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7B99FF2" w14:textId="676FA652" w:rsidR="003E10D5" w:rsidRPr="00D60069" w:rsidRDefault="003E10D5" w:rsidP="003E10D5">
            <w:pPr>
              <w:spacing w:after="80"/>
            </w:pPr>
            <w:r>
              <w:t>Deanna Rodriguez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739EA1F" w14:textId="7C05D416" w:rsidR="003E10D5" w:rsidRPr="00D60069" w:rsidRDefault="003E10D5" w:rsidP="003E10D5">
            <w:pPr>
              <w:spacing w:after="80"/>
            </w:pPr>
            <w:r>
              <w:t>11/7/2024 before next meeting</w:t>
            </w:r>
          </w:p>
        </w:tc>
      </w:tr>
    </w:tbl>
    <w:p w14:paraId="0A9535BF" w14:textId="77777777" w:rsidR="002B2D13" w:rsidRPr="00D60069" w:rsidRDefault="00000000">
      <w:pPr>
        <w:pStyle w:val="Heading1"/>
      </w:pPr>
      <w:sdt>
        <w:sdtPr>
          <w:id w:val="-1794281877"/>
          <w:placeholder>
            <w:docPart w:val="53C42418619F433695699AE317D666C9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193B90B8" w14:textId="77777777" w:rsidR="002B2D13" w:rsidRPr="00D60069" w:rsidRDefault="00000000">
      <w:pPr>
        <w:pStyle w:val="Heading4"/>
      </w:pPr>
      <w:sdt>
        <w:sdtPr>
          <w:id w:val="2125887421"/>
          <w:placeholder>
            <w:docPart w:val="103AAD48C6874B13B253C164E11B8342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p w14:paraId="43F60C49" w14:textId="6E6BCD64" w:rsidR="003E10D5" w:rsidRDefault="003E10D5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24"/>
      </w:tblGrid>
      <w:tr w:rsidR="003E10D5" w:rsidRPr="00D60069" w14:paraId="70F77267" w14:textId="77777777" w:rsidTr="000B40FC">
        <w:tc>
          <w:tcPr>
            <w:tcW w:w="3060" w:type="dxa"/>
          </w:tcPr>
          <w:p w14:paraId="514220F7" w14:textId="77777777" w:rsidR="003E10D5" w:rsidRPr="00D60069" w:rsidRDefault="003E10D5" w:rsidP="000B40FC">
            <w:pPr>
              <w:spacing w:after="80"/>
            </w:pPr>
            <w:r w:rsidRPr="00DA3B66">
              <w:t>Leonel Lourenco</w:t>
            </w:r>
          </w:p>
        </w:tc>
      </w:tr>
      <w:tr w:rsidR="003E10D5" w:rsidRPr="00D60069" w14:paraId="1ACD4CE0" w14:textId="77777777" w:rsidTr="000B40FC">
        <w:tc>
          <w:tcPr>
            <w:tcW w:w="3060" w:type="dxa"/>
          </w:tcPr>
          <w:p w14:paraId="5FECCEFB" w14:textId="77777777" w:rsidR="003E10D5" w:rsidRPr="00D60069" w:rsidRDefault="003E10D5" w:rsidP="000B40FC">
            <w:pPr>
              <w:spacing w:after="80"/>
            </w:pPr>
            <w:r>
              <w:t>Melvin Berkoh</w:t>
            </w:r>
          </w:p>
        </w:tc>
      </w:tr>
      <w:tr w:rsidR="003E10D5" w:rsidRPr="00D60069" w14:paraId="2BD0A0CE" w14:textId="77777777" w:rsidTr="000B40FC">
        <w:tc>
          <w:tcPr>
            <w:tcW w:w="3060" w:type="dxa"/>
            <w:tcMar>
              <w:bottom w:w="288" w:type="dxa"/>
            </w:tcMar>
          </w:tcPr>
          <w:p w14:paraId="510AF11C" w14:textId="77777777" w:rsidR="003E10D5" w:rsidRPr="00D60069" w:rsidRDefault="003E10D5" w:rsidP="000B40FC">
            <w:pPr>
              <w:spacing w:after="80"/>
            </w:pPr>
            <w:r>
              <w:t>Deanna Rodriguez</w:t>
            </w:r>
          </w:p>
        </w:tc>
      </w:tr>
    </w:tbl>
    <w:p w14:paraId="1D2B9C64" w14:textId="414425D2" w:rsidR="002B2D13" w:rsidRPr="00D60069" w:rsidRDefault="002B2D13"/>
    <w:p w14:paraId="2D1B6EFD" w14:textId="77777777" w:rsidR="002B2D13" w:rsidRPr="00D60069" w:rsidRDefault="00000000">
      <w:pPr>
        <w:pStyle w:val="Heading4"/>
      </w:pPr>
      <w:sdt>
        <w:sdtPr>
          <w:id w:val="-671956156"/>
          <w:placeholder>
            <w:docPart w:val="E87CDDB8938E476A89BF69932E09CA3C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p w14:paraId="107D9E67" w14:textId="6AAB5B32" w:rsidR="002B2D13" w:rsidRPr="00D60069" w:rsidRDefault="003E10D5">
      <w:r>
        <w:t>The project outline.</w:t>
      </w:r>
    </w:p>
    <w:p w14:paraId="3E329BA0" w14:textId="77777777" w:rsidR="002B2D13" w:rsidRPr="00D60069" w:rsidRDefault="00000000">
      <w:pPr>
        <w:pStyle w:val="Heading4"/>
      </w:pPr>
      <w:sdt>
        <w:sdtPr>
          <w:id w:val="1633520843"/>
          <w:placeholder>
            <w:docPart w:val="3B9221B2497548A6A440585A4D570AC3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p w14:paraId="36892A88" w14:textId="3885F72A" w:rsidR="002B2D13" w:rsidRPr="00D60069" w:rsidRDefault="003E10D5">
      <w:r>
        <w:t>n/a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FA3AC" w14:textId="77777777" w:rsidR="00533C8B" w:rsidRDefault="00533C8B">
      <w:pPr>
        <w:spacing w:before="0" w:after="0"/>
      </w:pPr>
      <w:r>
        <w:separator/>
      </w:r>
    </w:p>
  </w:endnote>
  <w:endnote w:type="continuationSeparator" w:id="0">
    <w:p w14:paraId="37CEEAD9" w14:textId="77777777" w:rsidR="00533C8B" w:rsidRDefault="00533C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ADFEB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D260A" w14:textId="77777777" w:rsidR="00533C8B" w:rsidRDefault="00533C8B">
      <w:pPr>
        <w:spacing w:before="0" w:after="0"/>
      </w:pPr>
      <w:r>
        <w:separator/>
      </w:r>
    </w:p>
  </w:footnote>
  <w:footnote w:type="continuationSeparator" w:id="0">
    <w:p w14:paraId="77BE4C34" w14:textId="77777777" w:rsidR="00533C8B" w:rsidRDefault="00533C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1751789">
    <w:abstractNumId w:val="2"/>
  </w:num>
  <w:num w:numId="2" w16cid:durableId="1891961882">
    <w:abstractNumId w:val="3"/>
  </w:num>
  <w:num w:numId="3" w16cid:durableId="287590658">
    <w:abstractNumId w:val="1"/>
  </w:num>
  <w:num w:numId="4" w16cid:durableId="958028039">
    <w:abstractNumId w:val="0"/>
  </w:num>
  <w:num w:numId="5" w16cid:durableId="138311153">
    <w:abstractNumId w:val="1"/>
    <w:lvlOverride w:ilvl="0">
      <w:startOverride w:val="1"/>
    </w:lvlOverride>
  </w:num>
  <w:num w:numId="6" w16cid:durableId="25325167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66"/>
    <w:rsid w:val="00152C1F"/>
    <w:rsid w:val="001E0877"/>
    <w:rsid w:val="002B2D13"/>
    <w:rsid w:val="0034721D"/>
    <w:rsid w:val="003D5BF7"/>
    <w:rsid w:val="003E10D5"/>
    <w:rsid w:val="003F257D"/>
    <w:rsid w:val="00533C8B"/>
    <w:rsid w:val="005A7328"/>
    <w:rsid w:val="006344A8"/>
    <w:rsid w:val="00734EEC"/>
    <w:rsid w:val="007F04FA"/>
    <w:rsid w:val="008424FC"/>
    <w:rsid w:val="00D5440E"/>
    <w:rsid w:val="00D60069"/>
    <w:rsid w:val="00D62E01"/>
    <w:rsid w:val="00D661EE"/>
    <w:rsid w:val="00DA3B66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0BA5A6"/>
  <w15:docId w15:val="{280EA01C-AFF9-419B-9FF4-032DC652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tere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1E7723841B4097ACA0C5DB6E68A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AA3C8-C7EC-4E9B-A210-A4CCBC1F8B32}"/>
      </w:docPartPr>
      <w:docPartBody>
        <w:p w:rsidR="00000000" w:rsidRDefault="00000000">
          <w:pPr>
            <w:pStyle w:val="F41E7723841B4097ACA0C5DB6E68A3C1"/>
          </w:pPr>
          <w:r w:rsidRPr="00E048B4">
            <w:t>Meeting called by:</w:t>
          </w:r>
        </w:p>
      </w:docPartBody>
    </w:docPart>
    <w:docPart>
      <w:docPartPr>
        <w:name w:val="8A67FC09D8004AD88268F01DD2A4E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4A0BF-42E5-4CEF-942F-D48A7A457426}"/>
      </w:docPartPr>
      <w:docPartBody>
        <w:p w:rsidR="00000000" w:rsidRDefault="00000000">
          <w:pPr>
            <w:pStyle w:val="8A67FC09D8004AD88268F01DD2A4E1D6"/>
          </w:pPr>
          <w:r w:rsidRPr="00E048B4">
            <w:t>Type of meeting:</w:t>
          </w:r>
        </w:p>
      </w:docPartBody>
    </w:docPart>
    <w:docPart>
      <w:docPartPr>
        <w:name w:val="2060C071D114403E9960568919F4A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6B387-C1F3-4351-A0B7-DEDEC6DBD98D}"/>
      </w:docPartPr>
      <w:docPartBody>
        <w:p w:rsidR="00000000" w:rsidRDefault="00000000">
          <w:pPr>
            <w:pStyle w:val="2060C071D114403E9960568919F4AAE9"/>
          </w:pPr>
          <w:r w:rsidRPr="00E048B4">
            <w:t>Facilitator:</w:t>
          </w:r>
        </w:p>
      </w:docPartBody>
    </w:docPart>
    <w:docPart>
      <w:docPartPr>
        <w:name w:val="7F5DE896F49F44D79DC261B775170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616E2-15FA-4CFB-BC98-787BED059BC2}"/>
      </w:docPartPr>
      <w:docPartBody>
        <w:p w:rsidR="00000000" w:rsidRDefault="00000000">
          <w:pPr>
            <w:pStyle w:val="7F5DE896F49F44D79DC261B77517031E"/>
          </w:pPr>
          <w:r w:rsidRPr="00E048B4">
            <w:t>Note taker:</w:t>
          </w:r>
        </w:p>
      </w:docPartBody>
    </w:docPart>
    <w:docPart>
      <w:docPartPr>
        <w:name w:val="13AA3679178C4DEB88C062268725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C51B2-1B87-4462-AF47-91D5FAA14D1C}"/>
      </w:docPartPr>
      <w:docPartBody>
        <w:p w:rsidR="00000000" w:rsidRDefault="00000000">
          <w:pPr>
            <w:pStyle w:val="13AA3679178C4DEB88C0622687256779"/>
          </w:pPr>
          <w:r w:rsidRPr="00E048B4">
            <w:t>Timekeeper:</w:t>
          </w:r>
        </w:p>
      </w:docPartBody>
    </w:docPart>
    <w:docPart>
      <w:docPartPr>
        <w:name w:val="980C4F953C04423FA609AB05351E3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5553F-1768-4B11-B43C-9C2A7F965CBB}"/>
      </w:docPartPr>
      <w:docPartBody>
        <w:p w:rsidR="00000000" w:rsidRDefault="00000000">
          <w:pPr>
            <w:pStyle w:val="980C4F953C04423FA609AB05351E37F7"/>
          </w:pPr>
          <w:r>
            <w:t>Attendees:</w:t>
          </w:r>
        </w:p>
      </w:docPartBody>
    </w:docPart>
    <w:docPart>
      <w:docPartPr>
        <w:name w:val="EA5A1D9380804037A8D3116B29179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A9BB6-BD4E-4DD7-A395-D68FDF18FFD0}"/>
      </w:docPartPr>
      <w:docPartBody>
        <w:p w:rsidR="00000000" w:rsidRDefault="00000000">
          <w:pPr>
            <w:pStyle w:val="EA5A1D9380804037A8D3116B291793DD"/>
          </w:pPr>
          <w:r>
            <w:t>Please read:</w:t>
          </w:r>
        </w:p>
      </w:docPartBody>
    </w:docPart>
    <w:docPart>
      <w:docPartPr>
        <w:name w:val="9DD91A483E2545DA8C33F3911B3CA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71181-AEC3-4B19-9580-44D42B336D02}"/>
      </w:docPartPr>
      <w:docPartBody>
        <w:p w:rsidR="00000000" w:rsidRDefault="00000000">
          <w:pPr>
            <w:pStyle w:val="9DD91A483E2545DA8C33F3911B3CA5E2"/>
          </w:pPr>
          <w:r>
            <w:t>Please bring:</w:t>
          </w:r>
        </w:p>
      </w:docPartBody>
    </w:docPart>
    <w:docPart>
      <w:docPartPr>
        <w:name w:val="A40F23F63CC84BB18B7E682D51A44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FAB01-00A5-4B3D-BD0E-82B42DBDE024}"/>
      </w:docPartPr>
      <w:docPartBody>
        <w:p w:rsidR="00000000" w:rsidRDefault="00000000">
          <w:pPr>
            <w:pStyle w:val="A40F23F63CC84BB18B7E682D51A44886"/>
          </w:pPr>
          <w:r>
            <w:t>Minutes</w:t>
          </w:r>
        </w:p>
      </w:docPartBody>
    </w:docPart>
    <w:docPart>
      <w:docPartPr>
        <w:name w:val="991FD5CC7633498DB46FDC8FE2A4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6112-6A9E-47B8-B8E1-3B122D5A1B9B}"/>
      </w:docPartPr>
      <w:docPartBody>
        <w:p w:rsidR="00000000" w:rsidRDefault="00000000">
          <w:pPr>
            <w:pStyle w:val="991FD5CC7633498DB46FDC8FE2A42AA5"/>
          </w:pPr>
          <w:r>
            <w:t>Agenda item:</w:t>
          </w:r>
        </w:p>
      </w:docPartBody>
    </w:docPart>
    <w:docPart>
      <w:docPartPr>
        <w:name w:val="C55AD00297D04EDAB834750FA965A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90289-15AF-4E8C-A53D-10CFED3F4AC7}"/>
      </w:docPartPr>
      <w:docPartBody>
        <w:p w:rsidR="00000000" w:rsidRDefault="00000000">
          <w:pPr>
            <w:pStyle w:val="C55AD00297D04EDAB834750FA965A5ED"/>
          </w:pPr>
          <w:r>
            <w:t>Presenter:</w:t>
          </w:r>
        </w:p>
      </w:docPartBody>
    </w:docPart>
    <w:docPart>
      <w:docPartPr>
        <w:name w:val="79FC2E7C989D44C1B748C02DC029B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2EF5-2920-4597-B7DA-99C25D23C3BC}"/>
      </w:docPartPr>
      <w:docPartBody>
        <w:p w:rsidR="00000000" w:rsidRDefault="00000000">
          <w:pPr>
            <w:pStyle w:val="79FC2E7C989D44C1B748C02DC029B7CC"/>
          </w:pPr>
          <w:r>
            <w:t>Discussion:</w:t>
          </w:r>
        </w:p>
      </w:docPartBody>
    </w:docPart>
    <w:docPart>
      <w:docPartPr>
        <w:name w:val="C654657BC0334D79A93B3780BF104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1D3AF-1716-43EC-92E7-9CC5E15E3670}"/>
      </w:docPartPr>
      <w:docPartBody>
        <w:p w:rsidR="00000000" w:rsidRDefault="00000000">
          <w:pPr>
            <w:pStyle w:val="C654657BC0334D79A93B3780BF10472B"/>
          </w:pPr>
          <w:r>
            <w:t>Conclusions:</w:t>
          </w:r>
        </w:p>
      </w:docPartBody>
    </w:docPart>
    <w:docPart>
      <w:docPartPr>
        <w:name w:val="7A889DC1E8CC481DB7DBB7743329E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3D98D-11B5-4DAC-9786-ACA01A4C3D0E}"/>
      </w:docPartPr>
      <w:docPartBody>
        <w:p w:rsidR="00000000" w:rsidRDefault="00000000">
          <w:pPr>
            <w:pStyle w:val="7A889DC1E8CC481DB7DBB7743329E193"/>
          </w:pPr>
          <w:r>
            <w:t>Action items</w:t>
          </w:r>
        </w:p>
      </w:docPartBody>
    </w:docPart>
    <w:docPart>
      <w:docPartPr>
        <w:name w:val="75D81C7E03E148019BCC4841EAEE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B9D84-A75F-46A4-8C02-C4F4AC9A516E}"/>
      </w:docPartPr>
      <w:docPartBody>
        <w:p w:rsidR="00000000" w:rsidRDefault="00000000">
          <w:pPr>
            <w:pStyle w:val="75D81C7E03E148019BCC4841EAEE405A"/>
          </w:pPr>
          <w:r>
            <w:t>Person responsible</w:t>
          </w:r>
        </w:p>
      </w:docPartBody>
    </w:docPart>
    <w:docPart>
      <w:docPartPr>
        <w:name w:val="1EF6685A95B449DBA1F899D67933E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69E62-BD76-45AE-B9E7-CF68F3F6658D}"/>
      </w:docPartPr>
      <w:docPartBody>
        <w:p w:rsidR="00000000" w:rsidRDefault="00000000">
          <w:pPr>
            <w:pStyle w:val="1EF6685A95B449DBA1F899D67933E55F"/>
          </w:pPr>
          <w:r>
            <w:t>Deadline</w:t>
          </w:r>
        </w:p>
      </w:docPartBody>
    </w:docPart>
    <w:docPart>
      <w:docPartPr>
        <w:name w:val="9478EAE897A849A1932ED03A5567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A0BF4-11F1-41EC-ABE2-E6D9A08F821E}"/>
      </w:docPartPr>
      <w:docPartBody>
        <w:p w:rsidR="00000000" w:rsidRDefault="00000000">
          <w:pPr>
            <w:pStyle w:val="9478EAE897A849A1932ED03A55675ECD"/>
          </w:pPr>
          <w:r>
            <w:t>Agenda item:</w:t>
          </w:r>
        </w:p>
      </w:docPartBody>
    </w:docPart>
    <w:docPart>
      <w:docPartPr>
        <w:name w:val="42CD9258DBCB473DB1B2FFF309299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61EEE-6813-41CE-B8DE-0D7067FD5F2B}"/>
      </w:docPartPr>
      <w:docPartBody>
        <w:p w:rsidR="00000000" w:rsidRDefault="00000000">
          <w:pPr>
            <w:pStyle w:val="42CD9258DBCB473DB1B2FFF309299E2B"/>
          </w:pPr>
          <w:r>
            <w:t>Presenter:</w:t>
          </w:r>
        </w:p>
      </w:docPartBody>
    </w:docPart>
    <w:docPart>
      <w:docPartPr>
        <w:name w:val="973EFD4EE8F14D38982D7BD957F29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9ECC3-A843-4253-BFA6-17610899094B}"/>
      </w:docPartPr>
      <w:docPartBody>
        <w:p w:rsidR="00000000" w:rsidRDefault="00000000">
          <w:pPr>
            <w:pStyle w:val="973EFD4EE8F14D38982D7BD957F29A09"/>
          </w:pPr>
          <w:r>
            <w:t>Discussion:</w:t>
          </w:r>
        </w:p>
      </w:docPartBody>
    </w:docPart>
    <w:docPart>
      <w:docPartPr>
        <w:name w:val="42B43F25F84C49F18A55890286B4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0AE3B-ADFD-42CD-9B5D-7271E6C7D495}"/>
      </w:docPartPr>
      <w:docPartBody>
        <w:p w:rsidR="00000000" w:rsidRDefault="00000000">
          <w:pPr>
            <w:pStyle w:val="42B43F25F84C49F18A55890286B4ACE0"/>
          </w:pPr>
          <w:r>
            <w:t>Conclusions:</w:t>
          </w:r>
        </w:p>
      </w:docPartBody>
    </w:docPart>
    <w:docPart>
      <w:docPartPr>
        <w:name w:val="EACBE226B61B4225A9DBA453C0C0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5182B-8EF6-4F31-B5A4-058627D67C3E}"/>
      </w:docPartPr>
      <w:docPartBody>
        <w:p w:rsidR="00000000" w:rsidRDefault="00000000">
          <w:pPr>
            <w:pStyle w:val="EACBE226B61B4225A9DBA453C0C07DD7"/>
          </w:pPr>
          <w:r>
            <w:t>Action items</w:t>
          </w:r>
        </w:p>
      </w:docPartBody>
    </w:docPart>
    <w:docPart>
      <w:docPartPr>
        <w:name w:val="60FBAFD9D2D440B68C48A6A9C8C11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D057-076E-4207-918D-55B2A69A5086}"/>
      </w:docPartPr>
      <w:docPartBody>
        <w:p w:rsidR="00000000" w:rsidRDefault="00000000">
          <w:pPr>
            <w:pStyle w:val="60FBAFD9D2D440B68C48A6A9C8C11A7F"/>
          </w:pPr>
          <w:r>
            <w:t>Person responsible</w:t>
          </w:r>
        </w:p>
      </w:docPartBody>
    </w:docPart>
    <w:docPart>
      <w:docPartPr>
        <w:name w:val="21F0902D5B0F4C299135FB6AF52F7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7AD2C-28B5-465F-B0DF-A1405A1DD01F}"/>
      </w:docPartPr>
      <w:docPartBody>
        <w:p w:rsidR="00000000" w:rsidRDefault="00000000">
          <w:pPr>
            <w:pStyle w:val="21F0902D5B0F4C299135FB6AF52F7DC2"/>
          </w:pPr>
          <w:r>
            <w:t>Deadline</w:t>
          </w:r>
        </w:p>
      </w:docPartBody>
    </w:docPart>
    <w:docPart>
      <w:docPartPr>
        <w:name w:val="887DCC3E98E643099368CCCA08297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BE06E-10ED-4FA8-A858-56A2A255DA97}"/>
      </w:docPartPr>
      <w:docPartBody>
        <w:p w:rsidR="00000000" w:rsidRDefault="00000000">
          <w:pPr>
            <w:pStyle w:val="887DCC3E98E643099368CCCA082973B6"/>
          </w:pPr>
          <w:r>
            <w:t>Discussion:</w:t>
          </w:r>
        </w:p>
      </w:docPartBody>
    </w:docPart>
    <w:docPart>
      <w:docPartPr>
        <w:name w:val="CC05191C621E425CBE63E66A1BF15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9EEC-44C7-499F-B016-1C6AC55331C9}"/>
      </w:docPartPr>
      <w:docPartBody>
        <w:p w:rsidR="00000000" w:rsidRDefault="00000000">
          <w:pPr>
            <w:pStyle w:val="CC05191C621E425CBE63E66A1BF15E9E"/>
          </w:pPr>
          <w:r>
            <w:t>Conclusions:</w:t>
          </w:r>
        </w:p>
      </w:docPartBody>
    </w:docPart>
    <w:docPart>
      <w:docPartPr>
        <w:name w:val="E945673F74C64A0C8C1A3AAD22B29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9A61-A0A5-4E84-A45D-4B93126C87AE}"/>
      </w:docPartPr>
      <w:docPartBody>
        <w:p w:rsidR="00000000" w:rsidRDefault="00000000">
          <w:pPr>
            <w:pStyle w:val="E945673F74C64A0C8C1A3AAD22B2915A"/>
          </w:pPr>
          <w:r>
            <w:t>Action items</w:t>
          </w:r>
        </w:p>
      </w:docPartBody>
    </w:docPart>
    <w:docPart>
      <w:docPartPr>
        <w:name w:val="A247FEEFD1EE4DA7A8D153C021142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CBAF-4220-4EF8-A4E5-EBE5AA58AC41}"/>
      </w:docPartPr>
      <w:docPartBody>
        <w:p w:rsidR="00000000" w:rsidRDefault="00000000">
          <w:pPr>
            <w:pStyle w:val="A247FEEFD1EE4DA7A8D153C021142189"/>
          </w:pPr>
          <w:r>
            <w:t>Person responsible</w:t>
          </w:r>
        </w:p>
      </w:docPartBody>
    </w:docPart>
    <w:docPart>
      <w:docPartPr>
        <w:name w:val="EBCE2D760E0E4D2092A91C7D0B1C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38C19-FCC2-4BA8-82CF-F696D51574A0}"/>
      </w:docPartPr>
      <w:docPartBody>
        <w:p w:rsidR="00000000" w:rsidRDefault="00000000">
          <w:pPr>
            <w:pStyle w:val="EBCE2D760E0E4D2092A91C7D0B1C81B3"/>
          </w:pPr>
          <w:r>
            <w:t>Deadline</w:t>
          </w:r>
        </w:p>
      </w:docPartBody>
    </w:docPart>
    <w:docPart>
      <w:docPartPr>
        <w:name w:val="53C42418619F433695699AE317D66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D2B05-F4D0-4CCA-A554-B3EF26F6B471}"/>
      </w:docPartPr>
      <w:docPartBody>
        <w:p w:rsidR="00000000" w:rsidRDefault="00000000">
          <w:pPr>
            <w:pStyle w:val="53C42418619F433695699AE317D666C9"/>
          </w:pPr>
          <w:r>
            <w:t>Other Information</w:t>
          </w:r>
        </w:p>
      </w:docPartBody>
    </w:docPart>
    <w:docPart>
      <w:docPartPr>
        <w:name w:val="103AAD48C6874B13B253C164E11B8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DA5B-C658-4FA3-975E-509D17072362}"/>
      </w:docPartPr>
      <w:docPartBody>
        <w:p w:rsidR="00000000" w:rsidRDefault="00000000">
          <w:pPr>
            <w:pStyle w:val="103AAD48C6874B13B253C164E11B8342"/>
          </w:pPr>
          <w:r>
            <w:t>Observers:</w:t>
          </w:r>
        </w:p>
      </w:docPartBody>
    </w:docPart>
    <w:docPart>
      <w:docPartPr>
        <w:name w:val="E87CDDB8938E476A89BF69932E09C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ECE0-E1BE-441E-8BCF-7EB723350893}"/>
      </w:docPartPr>
      <w:docPartBody>
        <w:p w:rsidR="00000000" w:rsidRDefault="00000000">
          <w:pPr>
            <w:pStyle w:val="E87CDDB8938E476A89BF69932E09CA3C"/>
          </w:pPr>
          <w:r>
            <w:t>Resources:</w:t>
          </w:r>
        </w:p>
      </w:docPartBody>
    </w:docPart>
    <w:docPart>
      <w:docPartPr>
        <w:name w:val="3B9221B2497548A6A440585A4D570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966CD-EFC7-4854-82A9-1FAA04A98226}"/>
      </w:docPartPr>
      <w:docPartBody>
        <w:p w:rsidR="00000000" w:rsidRDefault="00000000">
          <w:pPr>
            <w:pStyle w:val="3B9221B2497548A6A440585A4D570AC3"/>
          </w:pPr>
          <w:r>
            <w:t>Special notes:</w:t>
          </w:r>
        </w:p>
      </w:docPartBody>
    </w:docPart>
    <w:docPart>
      <w:docPartPr>
        <w:name w:val="F99EE989D96D4141B1E770C0AD97A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A8FA0-3971-4FA7-B575-8D775038A401}"/>
      </w:docPartPr>
      <w:docPartBody>
        <w:p w:rsidR="00000000" w:rsidRDefault="00B91FFD" w:rsidP="00B91FFD">
          <w:pPr>
            <w:pStyle w:val="F99EE989D96D4141B1E770C0AD97AA54"/>
          </w:pPr>
          <w:r>
            <w:t>Agenda item:</w:t>
          </w:r>
        </w:p>
      </w:docPartBody>
    </w:docPart>
    <w:docPart>
      <w:docPartPr>
        <w:name w:val="F9174788DE544F12924EE25AB9FC3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47C2E-2C09-4B75-A4B0-53714F5EF4E5}"/>
      </w:docPartPr>
      <w:docPartBody>
        <w:p w:rsidR="00000000" w:rsidRDefault="00B91FFD" w:rsidP="00B91FFD">
          <w:pPr>
            <w:pStyle w:val="F9174788DE544F12924EE25AB9FC3745"/>
          </w:pPr>
          <w:r>
            <w:t>Presenter: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FD"/>
    <w:rsid w:val="00204380"/>
    <w:rsid w:val="008424FC"/>
    <w:rsid w:val="00B9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A6ECBF79A945BFB778B2E7721F5DA1">
    <w:name w:val="3FA6ECBF79A945BFB778B2E7721F5DA1"/>
  </w:style>
  <w:style w:type="paragraph" w:customStyle="1" w:styleId="1E45D476090544B7933E0BA88E653DCD">
    <w:name w:val="1E45D476090544B7933E0BA88E653DCD"/>
  </w:style>
  <w:style w:type="paragraph" w:customStyle="1" w:styleId="A0A4BDAE148D4964B780C1BCEA64A10C">
    <w:name w:val="A0A4BDAE148D4964B780C1BCEA64A10C"/>
  </w:style>
  <w:style w:type="paragraph" w:customStyle="1" w:styleId="B1EF2BA19E7C4DDF84C055CEF9E27C32">
    <w:name w:val="B1EF2BA19E7C4DDF84C055CEF9E27C32"/>
  </w:style>
  <w:style w:type="paragraph" w:customStyle="1" w:styleId="F41E7723841B4097ACA0C5DB6E68A3C1">
    <w:name w:val="F41E7723841B4097ACA0C5DB6E68A3C1"/>
  </w:style>
  <w:style w:type="paragraph" w:customStyle="1" w:styleId="4D6B719E0A184ABB9C32B06D52F16291">
    <w:name w:val="4D6B719E0A184ABB9C32B06D52F16291"/>
  </w:style>
  <w:style w:type="paragraph" w:customStyle="1" w:styleId="8A67FC09D8004AD88268F01DD2A4E1D6">
    <w:name w:val="8A67FC09D8004AD88268F01DD2A4E1D6"/>
  </w:style>
  <w:style w:type="paragraph" w:customStyle="1" w:styleId="4D553BDCA1F34568AE303EF999D7A4B8">
    <w:name w:val="4D553BDCA1F34568AE303EF999D7A4B8"/>
  </w:style>
  <w:style w:type="paragraph" w:customStyle="1" w:styleId="2060C071D114403E9960568919F4AAE9">
    <w:name w:val="2060C071D114403E9960568919F4AAE9"/>
  </w:style>
  <w:style w:type="paragraph" w:customStyle="1" w:styleId="3E7111D9B2A944B0B7F5AC7580949929">
    <w:name w:val="3E7111D9B2A944B0B7F5AC7580949929"/>
  </w:style>
  <w:style w:type="paragraph" w:customStyle="1" w:styleId="7F5DE896F49F44D79DC261B77517031E">
    <w:name w:val="7F5DE896F49F44D79DC261B77517031E"/>
  </w:style>
  <w:style w:type="paragraph" w:customStyle="1" w:styleId="698BAD7EF187495597A99291D96924F8">
    <w:name w:val="698BAD7EF187495597A99291D96924F8"/>
  </w:style>
  <w:style w:type="paragraph" w:customStyle="1" w:styleId="13AA3679178C4DEB88C0622687256779">
    <w:name w:val="13AA3679178C4DEB88C0622687256779"/>
  </w:style>
  <w:style w:type="paragraph" w:customStyle="1" w:styleId="15D32472C6574DD5B1F3686310BD60CB">
    <w:name w:val="15D32472C6574DD5B1F3686310BD60CB"/>
  </w:style>
  <w:style w:type="paragraph" w:customStyle="1" w:styleId="980C4F953C04423FA609AB05351E37F7">
    <w:name w:val="980C4F953C04423FA609AB05351E37F7"/>
  </w:style>
  <w:style w:type="paragraph" w:customStyle="1" w:styleId="BA5AEA1E66B4439EBB0D4DD66CBA585A">
    <w:name w:val="BA5AEA1E66B4439EBB0D4DD66CBA585A"/>
  </w:style>
  <w:style w:type="paragraph" w:customStyle="1" w:styleId="EA5A1D9380804037A8D3116B291793DD">
    <w:name w:val="EA5A1D9380804037A8D3116B291793DD"/>
  </w:style>
  <w:style w:type="paragraph" w:customStyle="1" w:styleId="7C35831E561F468E93344DEFA3A093DE">
    <w:name w:val="7C35831E561F468E93344DEFA3A093DE"/>
  </w:style>
  <w:style w:type="paragraph" w:customStyle="1" w:styleId="9DD91A483E2545DA8C33F3911B3CA5E2">
    <w:name w:val="9DD91A483E2545DA8C33F3911B3CA5E2"/>
  </w:style>
  <w:style w:type="paragraph" w:customStyle="1" w:styleId="8A844104611A44099A4553D6D6C5BF64">
    <w:name w:val="8A844104611A44099A4553D6D6C5BF64"/>
  </w:style>
  <w:style w:type="paragraph" w:customStyle="1" w:styleId="A40F23F63CC84BB18B7E682D51A44886">
    <w:name w:val="A40F23F63CC84BB18B7E682D51A44886"/>
  </w:style>
  <w:style w:type="paragraph" w:customStyle="1" w:styleId="991FD5CC7633498DB46FDC8FE2A42AA5">
    <w:name w:val="991FD5CC7633498DB46FDC8FE2A42AA5"/>
  </w:style>
  <w:style w:type="paragraph" w:customStyle="1" w:styleId="7C8CB8C9AD6C4772BDF90079657FDB4A">
    <w:name w:val="7C8CB8C9AD6C4772BDF90079657FDB4A"/>
  </w:style>
  <w:style w:type="paragraph" w:customStyle="1" w:styleId="C55AD00297D04EDAB834750FA965A5ED">
    <w:name w:val="C55AD00297D04EDAB834750FA965A5ED"/>
  </w:style>
  <w:style w:type="paragraph" w:customStyle="1" w:styleId="244B734ECA9E4089B31C921411937ED9">
    <w:name w:val="244B734ECA9E4089B31C921411937ED9"/>
  </w:style>
  <w:style w:type="paragraph" w:customStyle="1" w:styleId="79FC2E7C989D44C1B748C02DC029B7CC">
    <w:name w:val="79FC2E7C989D44C1B748C02DC029B7CC"/>
  </w:style>
  <w:style w:type="paragraph" w:customStyle="1" w:styleId="29E1BBF5587943C082BC70C8A39287F9">
    <w:name w:val="29E1BBF5587943C082BC70C8A39287F9"/>
  </w:style>
  <w:style w:type="paragraph" w:customStyle="1" w:styleId="C654657BC0334D79A93B3780BF10472B">
    <w:name w:val="C654657BC0334D79A93B3780BF10472B"/>
  </w:style>
  <w:style w:type="paragraph" w:customStyle="1" w:styleId="5B3A3F0BF6AC4C04A612DE8670A3C51C">
    <w:name w:val="5B3A3F0BF6AC4C04A612DE8670A3C51C"/>
  </w:style>
  <w:style w:type="paragraph" w:customStyle="1" w:styleId="7A889DC1E8CC481DB7DBB7743329E193">
    <w:name w:val="7A889DC1E8CC481DB7DBB7743329E193"/>
  </w:style>
  <w:style w:type="paragraph" w:customStyle="1" w:styleId="75D81C7E03E148019BCC4841EAEE405A">
    <w:name w:val="75D81C7E03E148019BCC4841EAEE405A"/>
  </w:style>
  <w:style w:type="paragraph" w:customStyle="1" w:styleId="1EF6685A95B449DBA1F899D67933E55F">
    <w:name w:val="1EF6685A95B449DBA1F899D67933E55F"/>
  </w:style>
  <w:style w:type="paragraph" w:customStyle="1" w:styleId="23F60DF1C8B344938F6BE7116A536BDC">
    <w:name w:val="23F60DF1C8B344938F6BE7116A536BDC"/>
  </w:style>
  <w:style w:type="paragraph" w:customStyle="1" w:styleId="76E247270F2B46B9AF4486395E901DFD">
    <w:name w:val="76E247270F2B46B9AF4486395E901DFD"/>
  </w:style>
  <w:style w:type="paragraph" w:customStyle="1" w:styleId="B2E6E4770C22421CABAB581D3F5BCF46">
    <w:name w:val="B2E6E4770C22421CABAB581D3F5BCF46"/>
  </w:style>
  <w:style w:type="paragraph" w:customStyle="1" w:styleId="8D243472AAAD4378A77E7B5A42AA569A">
    <w:name w:val="8D243472AAAD4378A77E7B5A42AA569A"/>
  </w:style>
  <w:style w:type="paragraph" w:customStyle="1" w:styleId="A0E04D792AD44BD2AC770E729550BC41">
    <w:name w:val="A0E04D792AD44BD2AC770E729550BC41"/>
  </w:style>
  <w:style w:type="paragraph" w:customStyle="1" w:styleId="D2C937AB27CF4FDDBE8865B18C313040">
    <w:name w:val="D2C937AB27CF4FDDBE8865B18C313040"/>
  </w:style>
  <w:style w:type="paragraph" w:customStyle="1" w:styleId="65DFA7F3C3134504A84C50DF9CFE45C8">
    <w:name w:val="65DFA7F3C3134504A84C50DF9CFE45C8"/>
  </w:style>
  <w:style w:type="paragraph" w:customStyle="1" w:styleId="7F19BDC1F2C4438B96C753D2EA8C3E3C">
    <w:name w:val="7F19BDC1F2C4438B96C753D2EA8C3E3C"/>
  </w:style>
  <w:style w:type="paragraph" w:customStyle="1" w:styleId="FDD6BB346EEF41999FC04E9A1186B133">
    <w:name w:val="FDD6BB346EEF41999FC04E9A1186B133"/>
  </w:style>
  <w:style w:type="paragraph" w:customStyle="1" w:styleId="9478EAE897A849A1932ED03A55675ECD">
    <w:name w:val="9478EAE897A849A1932ED03A55675ECD"/>
  </w:style>
  <w:style w:type="paragraph" w:customStyle="1" w:styleId="645945989490423CA81A3EE6900E9078">
    <w:name w:val="645945989490423CA81A3EE6900E9078"/>
  </w:style>
  <w:style w:type="paragraph" w:customStyle="1" w:styleId="42CD9258DBCB473DB1B2FFF309299E2B">
    <w:name w:val="42CD9258DBCB473DB1B2FFF309299E2B"/>
  </w:style>
  <w:style w:type="paragraph" w:customStyle="1" w:styleId="D31994D40FF842769D2C8229E14E66B3">
    <w:name w:val="D31994D40FF842769D2C8229E14E66B3"/>
  </w:style>
  <w:style w:type="paragraph" w:customStyle="1" w:styleId="973EFD4EE8F14D38982D7BD957F29A09">
    <w:name w:val="973EFD4EE8F14D38982D7BD957F29A09"/>
  </w:style>
  <w:style w:type="paragraph" w:customStyle="1" w:styleId="BF913F87FDA64951B12A4CD553A21095">
    <w:name w:val="BF913F87FDA64951B12A4CD553A21095"/>
  </w:style>
  <w:style w:type="paragraph" w:customStyle="1" w:styleId="42B43F25F84C49F18A55890286B4ACE0">
    <w:name w:val="42B43F25F84C49F18A55890286B4ACE0"/>
  </w:style>
  <w:style w:type="paragraph" w:customStyle="1" w:styleId="4BE629241A2C45C686E6AFF27905A7A5">
    <w:name w:val="4BE629241A2C45C686E6AFF27905A7A5"/>
  </w:style>
  <w:style w:type="paragraph" w:customStyle="1" w:styleId="EACBE226B61B4225A9DBA453C0C07DD7">
    <w:name w:val="EACBE226B61B4225A9DBA453C0C07DD7"/>
  </w:style>
  <w:style w:type="paragraph" w:customStyle="1" w:styleId="60FBAFD9D2D440B68C48A6A9C8C11A7F">
    <w:name w:val="60FBAFD9D2D440B68C48A6A9C8C11A7F"/>
  </w:style>
  <w:style w:type="paragraph" w:customStyle="1" w:styleId="21F0902D5B0F4C299135FB6AF52F7DC2">
    <w:name w:val="21F0902D5B0F4C299135FB6AF52F7DC2"/>
  </w:style>
  <w:style w:type="paragraph" w:customStyle="1" w:styleId="88646E29BC6A41F7AD0F8000FA33C374">
    <w:name w:val="88646E29BC6A41F7AD0F8000FA33C374"/>
  </w:style>
  <w:style w:type="paragraph" w:customStyle="1" w:styleId="F8693780674B43FAA5E6A0415AA3B061">
    <w:name w:val="F8693780674B43FAA5E6A0415AA3B061"/>
  </w:style>
  <w:style w:type="paragraph" w:customStyle="1" w:styleId="1C4A46CC5A194B019BDA938D29F01A54">
    <w:name w:val="1C4A46CC5A194B019BDA938D29F01A54"/>
  </w:style>
  <w:style w:type="paragraph" w:customStyle="1" w:styleId="16E263472FE04A399BF805C1AD4A6B10">
    <w:name w:val="16E263472FE04A399BF805C1AD4A6B10"/>
  </w:style>
  <w:style w:type="paragraph" w:customStyle="1" w:styleId="BFEA4C14B78944D7893DBA9A9C9842BD">
    <w:name w:val="BFEA4C14B78944D7893DBA9A9C9842BD"/>
  </w:style>
  <w:style w:type="paragraph" w:customStyle="1" w:styleId="012D300EB2A24DD1A6689DC775986938">
    <w:name w:val="012D300EB2A24DD1A6689DC775986938"/>
  </w:style>
  <w:style w:type="paragraph" w:customStyle="1" w:styleId="1D13AB9BCE1B4883B609628B05E4E5A5">
    <w:name w:val="1D13AB9BCE1B4883B609628B05E4E5A5"/>
  </w:style>
  <w:style w:type="paragraph" w:customStyle="1" w:styleId="7D2858BC0F674B5AAADC25EED4B61802">
    <w:name w:val="7D2858BC0F674B5AAADC25EED4B61802"/>
  </w:style>
  <w:style w:type="paragraph" w:customStyle="1" w:styleId="F7EA0FC7A67942CD81FF9E7DC795BB44">
    <w:name w:val="F7EA0FC7A67942CD81FF9E7DC795BB44"/>
  </w:style>
  <w:style w:type="paragraph" w:customStyle="1" w:styleId="F853538810064D209851569BC1225DA0">
    <w:name w:val="F853538810064D209851569BC1225DA0"/>
  </w:style>
  <w:style w:type="paragraph" w:customStyle="1" w:styleId="3CA94A96D16F48D3BE375EB4D2D308C6">
    <w:name w:val="3CA94A96D16F48D3BE375EB4D2D308C6"/>
  </w:style>
  <w:style w:type="paragraph" w:customStyle="1" w:styleId="45287022782D44DFAF188328E2FA19BA">
    <w:name w:val="45287022782D44DFAF188328E2FA19BA"/>
  </w:style>
  <w:style w:type="paragraph" w:customStyle="1" w:styleId="D75E9FE84E95400DBB539610AE4F065A">
    <w:name w:val="D75E9FE84E95400DBB539610AE4F065A"/>
  </w:style>
  <w:style w:type="paragraph" w:customStyle="1" w:styleId="887DCC3E98E643099368CCCA082973B6">
    <w:name w:val="887DCC3E98E643099368CCCA082973B6"/>
  </w:style>
  <w:style w:type="paragraph" w:customStyle="1" w:styleId="E894AEAD9E7A4CAF8231BFD972863F0C">
    <w:name w:val="E894AEAD9E7A4CAF8231BFD972863F0C"/>
  </w:style>
  <w:style w:type="paragraph" w:customStyle="1" w:styleId="CC05191C621E425CBE63E66A1BF15E9E">
    <w:name w:val="CC05191C621E425CBE63E66A1BF15E9E"/>
  </w:style>
  <w:style w:type="paragraph" w:customStyle="1" w:styleId="5E9E2671C88F4EB6BA228AAD1DC8B266">
    <w:name w:val="5E9E2671C88F4EB6BA228AAD1DC8B266"/>
  </w:style>
  <w:style w:type="paragraph" w:customStyle="1" w:styleId="E945673F74C64A0C8C1A3AAD22B2915A">
    <w:name w:val="E945673F74C64A0C8C1A3AAD22B2915A"/>
  </w:style>
  <w:style w:type="paragraph" w:customStyle="1" w:styleId="A247FEEFD1EE4DA7A8D153C021142189">
    <w:name w:val="A247FEEFD1EE4DA7A8D153C021142189"/>
  </w:style>
  <w:style w:type="paragraph" w:customStyle="1" w:styleId="EBCE2D760E0E4D2092A91C7D0B1C81B3">
    <w:name w:val="EBCE2D760E0E4D2092A91C7D0B1C81B3"/>
  </w:style>
  <w:style w:type="paragraph" w:customStyle="1" w:styleId="816976C0AEA8401982F9378903A19683">
    <w:name w:val="816976C0AEA8401982F9378903A19683"/>
  </w:style>
  <w:style w:type="paragraph" w:customStyle="1" w:styleId="ABB156443A9C48FAA6400F762C44A37D">
    <w:name w:val="ABB156443A9C48FAA6400F762C44A37D"/>
  </w:style>
  <w:style w:type="paragraph" w:customStyle="1" w:styleId="FA42CA874714454194AE5E648A29B3F8">
    <w:name w:val="FA42CA874714454194AE5E648A29B3F8"/>
  </w:style>
  <w:style w:type="paragraph" w:customStyle="1" w:styleId="663E2FED02EE4209A1AFB4578710E582">
    <w:name w:val="663E2FED02EE4209A1AFB4578710E582"/>
  </w:style>
  <w:style w:type="paragraph" w:customStyle="1" w:styleId="5FD789516EB242BB8607CDC179F07E14">
    <w:name w:val="5FD789516EB242BB8607CDC179F07E14"/>
  </w:style>
  <w:style w:type="paragraph" w:customStyle="1" w:styleId="5716D7EF8DE8495CB4F7264B248EA054">
    <w:name w:val="5716D7EF8DE8495CB4F7264B248EA054"/>
  </w:style>
  <w:style w:type="paragraph" w:customStyle="1" w:styleId="0C25AFEFDB2B42DCA63B7FC01DA081B7">
    <w:name w:val="0C25AFEFDB2B42DCA63B7FC01DA081B7"/>
  </w:style>
  <w:style w:type="paragraph" w:customStyle="1" w:styleId="769018B8E26142F8842EB1A232A4DDE9">
    <w:name w:val="769018B8E26142F8842EB1A232A4DDE9"/>
  </w:style>
  <w:style w:type="paragraph" w:customStyle="1" w:styleId="5AE5123E45A24847B7DF84AA52DD57A1">
    <w:name w:val="5AE5123E45A24847B7DF84AA52DD57A1"/>
  </w:style>
  <w:style w:type="paragraph" w:customStyle="1" w:styleId="53C42418619F433695699AE317D666C9">
    <w:name w:val="53C42418619F433695699AE317D666C9"/>
  </w:style>
  <w:style w:type="paragraph" w:customStyle="1" w:styleId="103AAD48C6874B13B253C164E11B8342">
    <w:name w:val="103AAD48C6874B13B253C164E11B8342"/>
  </w:style>
  <w:style w:type="paragraph" w:customStyle="1" w:styleId="8E6837F053E140A8A588D611A6AE7266">
    <w:name w:val="8E6837F053E140A8A588D611A6AE7266"/>
  </w:style>
  <w:style w:type="paragraph" w:customStyle="1" w:styleId="E87CDDB8938E476A89BF69932E09CA3C">
    <w:name w:val="E87CDDB8938E476A89BF69932E09CA3C"/>
  </w:style>
  <w:style w:type="paragraph" w:customStyle="1" w:styleId="5A5B7DC82DF8441A85374C530ADD184A">
    <w:name w:val="5A5B7DC82DF8441A85374C530ADD184A"/>
  </w:style>
  <w:style w:type="paragraph" w:customStyle="1" w:styleId="3B9221B2497548A6A440585A4D570AC3">
    <w:name w:val="3B9221B2497548A6A440585A4D570AC3"/>
  </w:style>
  <w:style w:type="paragraph" w:customStyle="1" w:styleId="4A37A4D1D11A45B0B0957352EBA414E0">
    <w:name w:val="4A37A4D1D11A45B0B0957352EBA414E0"/>
  </w:style>
  <w:style w:type="paragraph" w:customStyle="1" w:styleId="F99EE989D96D4141B1E770C0AD97AA54">
    <w:name w:val="F99EE989D96D4141B1E770C0AD97AA54"/>
    <w:rsid w:val="00B91FFD"/>
  </w:style>
  <w:style w:type="paragraph" w:customStyle="1" w:styleId="43C80F05F0574AA08E647E9346615E1F">
    <w:name w:val="43C80F05F0574AA08E647E9346615E1F"/>
    <w:rsid w:val="00B91FFD"/>
  </w:style>
  <w:style w:type="paragraph" w:customStyle="1" w:styleId="F9174788DE544F12924EE25AB9FC3745">
    <w:name w:val="F9174788DE544F12924EE25AB9FC3745"/>
    <w:rsid w:val="00B91FFD"/>
  </w:style>
  <w:style w:type="paragraph" w:customStyle="1" w:styleId="EF9F347312C443CA9E1C486FB6D92997">
    <w:name w:val="EF9F347312C443CA9E1C486FB6D92997"/>
    <w:rsid w:val="00B91FFD"/>
  </w:style>
  <w:style w:type="paragraph" w:customStyle="1" w:styleId="C2EBE48CD707425B8F963D356D662190">
    <w:name w:val="C2EBE48CD707425B8F963D356D662190"/>
    <w:rsid w:val="00B91FFD"/>
  </w:style>
  <w:style w:type="paragraph" w:customStyle="1" w:styleId="3819FD6208A24F809A95907DC3CF1CCA">
    <w:name w:val="3819FD6208A24F809A95907DC3CF1CCA"/>
    <w:rsid w:val="00B91FFD"/>
  </w:style>
  <w:style w:type="paragraph" w:customStyle="1" w:styleId="6905E03A5217413E91739FBCCDEDA3F1">
    <w:name w:val="6905E03A5217413E91739FBCCDEDA3F1"/>
    <w:rsid w:val="00B91FFD"/>
  </w:style>
  <w:style w:type="paragraph" w:customStyle="1" w:styleId="306F5B46F78947C0A584FAD0BBA6F97D">
    <w:name w:val="306F5B46F78947C0A584FAD0BBA6F97D"/>
    <w:rsid w:val="00B91FFD"/>
  </w:style>
  <w:style w:type="paragraph" w:customStyle="1" w:styleId="CB19264967044C42AF6D466A64905B52">
    <w:name w:val="CB19264967044C42AF6D466A64905B52"/>
    <w:rsid w:val="00B91FFD"/>
  </w:style>
  <w:style w:type="paragraph" w:customStyle="1" w:styleId="5D268D8D88D04DEB98C18EBD9CF8E185">
    <w:name w:val="5D268D8D88D04DEB98C18EBD9CF8E185"/>
    <w:rsid w:val="00B91FFD"/>
  </w:style>
  <w:style w:type="paragraph" w:customStyle="1" w:styleId="8716D31665D54F48B8CC0A991C1AE7F0">
    <w:name w:val="8716D31665D54F48B8CC0A991C1AE7F0"/>
    <w:rsid w:val="00B91FFD"/>
  </w:style>
  <w:style w:type="paragraph" w:customStyle="1" w:styleId="6B3717F7DE744612B268DEBDCF395A11">
    <w:name w:val="6B3717F7DE744612B268DEBDCF395A11"/>
    <w:rsid w:val="00B91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</Template>
  <TotalTime>38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Rodriguez</dc:creator>
  <cp:keywords/>
  <dc:description/>
  <cp:lastModifiedBy>Rodriguez, Deanna T</cp:lastModifiedBy>
  <cp:revision>1</cp:revision>
  <dcterms:created xsi:type="dcterms:W3CDTF">2024-10-30T21:03:00Z</dcterms:created>
  <dcterms:modified xsi:type="dcterms:W3CDTF">2024-10-30T21:41:00Z</dcterms:modified>
  <cp:version/>
</cp:coreProperties>
</file>